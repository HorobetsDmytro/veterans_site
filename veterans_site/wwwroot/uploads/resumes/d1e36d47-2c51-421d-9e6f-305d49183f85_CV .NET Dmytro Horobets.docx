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20"/>
        <w:gridCol w:w="6183"/>
      </w:tblGrid>
      <w:tr w:rsidR="00A61D6B" w:rsidRPr="00F22FE2" w14:paraId="52983C95" w14:textId="77777777" w:rsidTr="00A61D6B">
        <w:trPr>
          <w:trHeight w:val="4410"/>
        </w:trPr>
        <w:tc>
          <w:tcPr>
            <w:tcW w:w="3600" w:type="dxa"/>
            <w:vAlign w:val="bottom"/>
          </w:tcPr>
          <w:p w14:paraId="14B0911B" w14:textId="5DC0E4EC" w:rsidR="00A61D6B" w:rsidRPr="00F22FE2" w:rsidRDefault="00540F74" w:rsidP="00A61D6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4C1B1730" wp14:editId="0A98AFCB">
                  <wp:extent cx="2139950" cy="279527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79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155C9E" w14:textId="77777777" w:rsidR="00A61D6B" w:rsidRPr="00F22FE2" w:rsidRDefault="00A61D6B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4BB708E" w14:textId="73BDB6A9" w:rsidR="00A61D6B" w:rsidRPr="00F22FE2" w:rsidRDefault="00A61D6B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737FDD3E" w14:textId="77777777" w:rsidR="00D5277C" w:rsidRDefault="00BE3C36" w:rsidP="001B2ABD">
            <w:pPr>
              <w:pStyle w:val="a3"/>
            </w:pPr>
            <w:r>
              <w:t>Dmytro</w:t>
            </w:r>
          </w:p>
          <w:p w14:paraId="35D9D6D2" w14:textId="2AC21A83" w:rsidR="00A61D6B" w:rsidRPr="00F22FE2" w:rsidRDefault="00BE3C36" w:rsidP="001B2ABD">
            <w:pPr>
              <w:pStyle w:val="a3"/>
            </w:pPr>
            <w:r>
              <w:t>Horobets</w:t>
            </w:r>
          </w:p>
          <w:p w14:paraId="01130AF6" w14:textId="652D241A" w:rsidR="00552EEA" w:rsidRPr="00710873" w:rsidRDefault="00BE3C36" w:rsidP="00710873">
            <w:pPr>
              <w:pStyle w:val="3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.net developer</w:t>
            </w:r>
          </w:p>
        </w:tc>
      </w:tr>
      <w:tr w:rsidR="00A61D6B" w:rsidRPr="00F22FE2" w14:paraId="026C6845" w14:textId="77777777" w:rsidTr="0068376F">
        <w:trPr>
          <w:trHeight w:val="9116"/>
        </w:trPr>
        <w:tc>
          <w:tcPr>
            <w:tcW w:w="3600" w:type="dxa"/>
          </w:tcPr>
          <w:p w14:paraId="35590955" w14:textId="743DF5D4" w:rsidR="00A61D6B" w:rsidRPr="00F22FE2" w:rsidRDefault="00A61D6B" w:rsidP="00036450">
            <w:pPr>
              <w:pStyle w:val="3"/>
            </w:pPr>
            <w:r w:rsidRPr="00F22FE2">
              <w:t>Profile</w:t>
            </w:r>
          </w:p>
          <w:p w14:paraId="6E30CEC1" w14:textId="284C731F" w:rsidR="00EC4FD9" w:rsidRDefault="00EC4FD9" w:rsidP="00036450">
            <w:r w:rsidRPr="00EC4FD9">
              <w:t xml:space="preserve">A </w:t>
            </w:r>
            <w:r w:rsidR="00D14250">
              <w:t>well-</w:t>
            </w:r>
            <w:r w:rsidRPr="00EC4FD9">
              <w:t xml:space="preserve">motivated, fast learner who wants to gain experience and communication skills. </w:t>
            </w:r>
          </w:p>
          <w:p w14:paraId="44755FA5" w14:textId="2E3BB4F8" w:rsidR="00836D9A" w:rsidRPr="00F22FE2" w:rsidRDefault="00582EFB" w:rsidP="00886A1B">
            <w:pPr>
              <w:pBdr>
                <w:bottom w:val="single" w:sz="4" w:space="1" w:color="auto"/>
              </w:pBdr>
            </w:pPr>
            <w:r>
              <w:t>.NET Developer</w:t>
            </w:r>
          </w:p>
          <w:p w14:paraId="66E1CADF" w14:textId="5123C443" w:rsidR="00A61D6B" w:rsidRPr="00F22FE2" w:rsidRDefault="00A61D6B" w:rsidP="00CB0055">
            <w:pPr>
              <w:pStyle w:val="3"/>
            </w:pPr>
            <w:r w:rsidRPr="00F22FE2">
              <w:t>Personal Information</w:t>
            </w:r>
          </w:p>
          <w:p w14:paraId="7F30CDCF" w14:textId="53210851" w:rsidR="00A61D6B" w:rsidRPr="00F22FE2" w:rsidRDefault="00A61D6B" w:rsidP="004D3011">
            <w:r w:rsidRPr="00F22FE2">
              <w:t>Phone</w:t>
            </w:r>
            <w:r w:rsidR="007E3598">
              <w:t xml:space="preserve"> number</w:t>
            </w:r>
            <w:r w:rsidRPr="00F22FE2">
              <w:t>:</w:t>
            </w:r>
          </w:p>
          <w:p w14:paraId="0E54879F" w14:textId="358234D1" w:rsidR="00A61D6B" w:rsidRDefault="00A61D6B" w:rsidP="004D3011">
            <w:r w:rsidRPr="00F22FE2">
              <w:t>09</w:t>
            </w:r>
            <w:r w:rsidR="00BB5ABF">
              <w:t>7 158 24 17</w:t>
            </w:r>
          </w:p>
          <w:p w14:paraId="30CFD61C" w14:textId="77777777" w:rsidR="00183161" w:rsidRDefault="00183161" w:rsidP="004D3011"/>
          <w:p w14:paraId="207D87A7" w14:textId="1E998E01" w:rsidR="00183161" w:rsidRPr="00F22FE2" w:rsidRDefault="00183161" w:rsidP="004D3011">
            <w:r>
              <w:t>Telegram:</w:t>
            </w:r>
          </w:p>
          <w:p w14:paraId="65730F6D" w14:textId="47D4E586" w:rsidR="00183161" w:rsidRDefault="00BB5ABF" w:rsidP="004D3011">
            <w:r w:rsidRPr="00BB5ABF">
              <w:t>@HorobetsDmytro</w:t>
            </w:r>
          </w:p>
          <w:p w14:paraId="4D762836" w14:textId="77777777" w:rsidR="00BB5ABF" w:rsidRPr="00F22FE2" w:rsidRDefault="00BB5ABF" w:rsidP="004D3011"/>
          <w:p w14:paraId="15CE7298" w14:textId="2DC030AD" w:rsidR="00A61D6B" w:rsidRPr="00F22FE2" w:rsidRDefault="00A61D6B" w:rsidP="004D3011">
            <w:r w:rsidRPr="00F22FE2">
              <w:t>Email:</w:t>
            </w:r>
          </w:p>
          <w:p w14:paraId="3FA2CA65" w14:textId="60EF5306" w:rsidR="00A61D6B" w:rsidRPr="00F22FE2" w:rsidRDefault="000156AE" w:rsidP="004D3011">
            <w:hyperlink r:id="rId12" w:history="1">
              <w:r w:rsidR="00BB5ABF" w:rsidRPr="007A7D10">
                <w:rPr>
                  <w:rStyle w:val="a8"/>
                </w:rPr>
                <w:t>dmtrgorobec@gmail.com</w:t>
              </w:r>
            </w:hyperlink>
          </w:p>
          <w:p w14:paraId="7D3F8EA9" w14:textId="77777777" w:rsidR="00B212CE" w:rsidRPr="00F22FE2" w:rsidRDefault="00B212CE" w:rsidP="004D3011"/>
          <w:p w14:paraId="5BD9BC1C" w14:textId="7FD11B6F" w:rsidR="00B212CE" w:rsidRPr="00F22FE2" w:rsidRDefault="00BD6FB2" w:rsidP="004D3011">
            <w:r w:rsidRPr="00F22FE2">
              <w:t>GitHub</w:t>
            </w:r>
            <w:r w:rsidR="00B212CE" w:rsidRPr="00F22FE2">
              <w:t>:</w:t>
            </w:r>
          </w:p>
          <w:p w14:paraId="3DE86460" w14:textId="609833AB" w:rsidR="00BD6FB2" w:rsidRDefault="000156AE" w:rsidP="004D3011">
            <w:pPr>
              <w:rPr>
                <w:rStyle w:val="a8"/>
                <w:color w:val="auto"/>
                <w:u w:val="none"/>
              </w:rPr>
            </w:pPr>
            <w:hyperlink r:id="rId13" w:history="1">
              <w:r w:rsidR="00BB5ABF" w:rsidRPr="007A7D10">
                <w:rPr>
                  <w:rStyle w:val="a8"/>
                </w:rPr>
                <w:t>https://github.com/HorobetsDmytro</w:t>
              </w:r>
            </w:hyperlink>
          </w:p>
          <w:p w14:paraId="41999F3E" w14:textId="77777777" w:rsidR="00BB5ABF" w:rsidRPr="00F22FE2" w:rsidRDefault="00BB5ABF" w:rsidP="004D3011">
            <w:pPr>
              <w:rPr>
                <w:rStyle w:val="a8"/>
                <w:color w:val="auto"/>
                <w:u w:val="none"/>
              </w:rPr>
            </w:pPr>
          </w:p>
          <w:p w14:paraId="6102B2F2" w14:textId="26929EF5" w:rsidR="00BD6FB2" w:rsidRPr="00F22FE2" w:rsidRDefault="00BD6FB2" w:rsidP="004D3011">
            <w:pPr>
              <w:rPr>
                <w:rStyle w:val="a8"/>
                <w:color w:val="auto"/>
                <w:u w:val="none"/>
              </w:rPr>
            </w:pPr>
            <w:r w:rsidRPr="00F22FE2">
              <w:rPr>
                <w:rStyle w:val="a8"/>
                <w:color w:val="auto"/>
                <w:u w:val="none"/>
              </w:rPr>
              <w:t>LinkedIn:</w:t>
            </w:r>
          </w:p>
          <w:p w14:paraId="1BC48F24" w14:textId="65544758" w:rsidR="00111B79" w:rsidRDefault="000156AE" w:rsidP="004D3011">
            <w:hyperlink r:id="rId14" w:history="1">
              <w:r w:rsidR="00111B79" w:rsidRPr="00A56CB3">
                <w:rPr>
                  <w:rStyle w:val="a8"/>
                </w:rPr>
                <w:t>https://www.linkedin.com/in/dmytro-horobets-0471b8342/</w:t>
              </w:r>
            </w:hyperlink>
          </w:p>
          <w:p w14:paraId="5F4A665E" w14:textId="77777777" w:rsidR="009B3CB5" w:rsidRPr="00F22FE2" w:rsidRDefault="009B3CB5" w:rsidP="009B3CB5">
            <w:pPr>
              <w:pStyle w:val="3"/>
            </w:pPr>
            <w:r w:rsidRPr="00F22FE2">
              <w:t>Languages</w:t>
            </w:r>
          </w:p>
          <w:p w14:paraId="444619DC" w14:textId="25BC89B0" w:rsidR="009B3CB5" w:rsidRPr="00C96F81" w:rsidRDefault="009B3CB5" w:rsidP="009B3CB5">
            <w:pPr>
              <w:tabs>
                <w:tab w:val="left" w:pos="2299"/>
                <w:tab w:val="left" w:pos="4074"/>
              </w:tabs>
            </w:pPr>
            <w:r w:rsidRPr="00F22FE2">
              <w:rPr>
                <w:rFonts w:hint="eastAsia"/>
              </w:rPr>
              <w:t>Englis</w:t>
            </w:r>
            <w:r>
              <w:t>h</w:t>
            </w:r>
            <w:r w:rsidRPr="00F22FE2">
              <w:tab/>
              <w:t>B</w:t>
            </w:r>
            <w:r w:rsidR="00C96F81">
              <w:t>2</w:t>
            </w:r>
          </w:p>
          <w:p w14:paraId="7C36D9B1" w14:textId="505AF479" w:rsidR="009B3CB5" w:rsidRDefault="009B3CB5" w:rsidP="009B3CB5">
            <w:pPr>
              <w:tabs>
                <w:tab w:val="left" w:pos="2299"/>
              </w:tabs>
            </w:pPr>
            <w:r w:rsidRPr="00F22FE2">
              <w:rPr>
                <w:rFonts w:hint="eastAsia"/>
              </w:rPr>
              <w:t xml:space="preserve">Ukrainian </w:t>
            </w:r>
            <w:r w:rsidRPr="00F22FE2">
              <w:tab/>
              <w:t>Native</w:t>
            </w:r>
          </w:p>
          <w:p w14:paraId="0E840CD1" w14:textId="2E002971" w:rsidR="000131C5" w:rsidRPr="000131C5" w:rsidRDefault="000131C5" w:rsidP="000B53E9">
            <w:pPr>
              <w:pStyle w:val="3"/>
            </w:pPr>
            <w:r>
              <w:t>Achievements</w:t>
            </w:r>
          </w:p>
          <w:p w14:paraId="42AF6BD4" w14:textId="50A5046D" w:rsidR="000131C5" w:rsidRDefault="00582EFB" w:rsidP="005722D7">
            <w:r>
              <w:t xml:space="preserve">Certificate of Achievement C# </w:t>
            </w:r>
            <w:r w:rsidR="00DA1A25">
              <w:t>Essential</w:t>
            </w:r>
            <w:r>
              <w:t xml:space="preserve"> in ITVDN</w:t>
            </w:r>
          </w:p>
          <w:p w14:paraId="610ADB6C" w14:textId="0EC86F75" w:rsidR="000B53E9" w:rsidRPr="000131C5" w:rsidRDefault="00BE3C36" w:rsidP="005722D7">
            <w:r>
              <w:t>2</w:t>
            </w:r>
            <w:r w:rsidR="000B53E9" w:rsidRPr="000B53E9">
              <w:rPr>
                <w:vertAlign w:val="superscript"/>
              </w:rPr>
              <w:t>rd</w:t>
            </w:r>
            <w:r w:rsidR="000B53E9">
              <w:t xml:space="preserve"> place in ICPC Southern-west region</w:t>
            </w:r>
          </w:p>
          <w:p w14:paraId="69A8B138" w14:textId="2D51BD1E" w:rsidR="009B3CB5" w:rsidRPr="00F22FE2" w:rsidRDefault="009B3CB5" w:rsidP="004D3011"/>
        </w:tc>
        <w:tc>
          <w:tcPr>
            <w:tcW w:w="720" w:type="dxa"/>
          </w:tcPr>
          <w:p w14:paraId="2CAEC17D" w14:textId="77777777" w:rsidR="00A61D6B" w:rsidRPr="00F22FE2" w:rsidRDefault="00A61D6B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7A39082" w14:textId="5E8EF08A" w:rsidR="00A61D6B" w:rsidRPr="00F22FE2" w:rsidRDefault="00A61D6B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78923B26" w14:textId="5881A827" w:rsidR="002E3B6F" w:rsidRPr="00F22FE2" w:rsidRDefault="002E3B6F" w:rsidP="002E3B6F">
            <w:pPr>
              <w:pStyle w:val="2"/>
            </w:pPr>
            <w:r w:rsidRPr="00F22FE2">
              <w:t>Experience</w:t>
            </w:r>
          </w:p>
          <w:p w14:paraId="7E769F1C" w14:textId="39AC2001" w:rsidR="00582EFB" w:rsidRPr="00F22FE2" w:rsidRDefault="00DF5C22" w:rsidP="00582EFB">
            <w:pPr>
              <w:pStyle w:val="4"/>
            </w:pPr>
            <w:r>
              <w:t>Practice</w:t>
            </w:r>
            <w:r w:rsidR="00D14250">
              <w:t xml:space="preserve"> in </w:t>
            </w:r>
            <w:r w:rsidR="00582EFB" w:rsidRPr="00F22FE2">
              <w:t xml:space="preserve">Khmelnytskyi Polytechnic </w:t>
            </w:r>
            <w:r w:rsidR="00582EFB">
              <w:t xml:space="preserve">Professional </w:t>
            </w:r>
            <w:r w:rsidR="00582EFB" w:rsidRPr="00F22FE2">
              <w:t>College</w:t>
            </w:r>
          </w:p>
          <w:p w14:paraId="27C2ED95" w14:textId="5A7A55FF" w:rsidR="00582EFB" w:rsidRDefault="00DF5C22" w:rsidP="00582EFB">
            <w:pPr>
              <w:pStyle w:val="a6"/>
            </w:pPr>
            <w:r>
              <w:t>January</w:t>
            </w:r>
            <w:r w:rsidR="00582EFB" w:rsidRPr="00F22FE2">
              <w:t xml:space="preserve"> 202</w:t>
            </w:r>
            <w:r>
              <w:t>4</w:t>
            </w:r>
            <w:r w:rsidR="00582EFB" w:rsidRPr="00F22FE2">
              <w:rPr>
                <w:lang w:bidi="uk-UA"/>
              </w:rPr>
              <w:t xml:space="preserve"> – </w:t>
            </w:r>
            <w:r>
              <w:t>February 2024</w:t>
            </w:r>
          </w:p>
          <w:p w14:paraId="2241F167" w14:textId="6C92AD4B" w:rsidR="00DF5C22" w:rsidRPr="00DF5C22" w:rsidRDefault="00DF5C22" w:rsidP="00DF5C22">
            <w:r w:rsidRPr="00A1274E">
              <w:rPr>
                <w:b/>
                <w:bCs/>
              </w:rPr>
              <w:t>Responsibilities</w:t>
            </w:r>
            <w:r>
              <w:t>: Created mobile application</w:t>
            </w:r>
            <w:r w:rsidR="00A1274E">
              <w:t>s</w:t>
            </w:r>
            <w:r>
              <w:t xml:space="preserve"> on Java in Android Studio, desktop application</w:t>
            </w:r>
            <w:r w:rsidR="00A1274E">
              <w:t>s</w:t>
            </w:r>
            <w:r>
              <w:t xml:space="preserve"> on Java, </w:t>
            </w:r>
            <w:r w:rsidR="00A1274E">
              <w:t>worked with Linux and worked in team to make desktop application on Python.</w:t>
            </w:r>
          </w:p>
          <w:p w14:paraId="28EB7291" w14:textId="70511AB6" w:rsidR="00A61D6B" w:rsidRPr="00F22FE2" w:rsidRDefault="00A61D6B" w:rsidP="00036450">
            <w:pPr>
              <w:pStyle w:val="2"/>
            </w:pPr>
            <w:r w:rsidRPr="00F22FE2">
              <w:t>Educatio</w:t>
            </w:r>
            <w:r w:rsidR="00B00373">
              <w:t>N</w:t>
            </w:r>
          </w:p>
          <w:p w14:paraId="6B96E603" w14:textId="596CD9D2" w:rsidR="00A61D6B" w:rsidRPr="00F22FE2" w:rsidRDefault="00A61D6B" w:rsidP="00B359E4">
            <w:pPr>
              <w:pStyle w:val="4"/>
            </w:pPr>
            <w:r w:rsidRPr="00F22FE2">
              <w:t xml:space="preserve">Khmelnytskyi Polytechnic </w:t>
            </w:r>
            <w:r w:rsidR="00D248F1">
              <w:t xml:space="preserve">Professional </w:t>
            </w:r>
            <w:r w:rsidRPr="00F22FE2">
              <w:t>College</w:t>
            </w:r>
          </w:p>
          <w:p w14:paraId="1702E9EB" w14:textId="23F2315B" w:rsidR="00A61D6B" w:rsidRPr="00F22FE2" w:rsidRDefault="00A61D6B" w:rsidP="00B359E4">
            <w:pPr>
              <w:pStyle w:val="a6"/>
            </w:pPr>
            <w:r w:rsidRPr="00F22FE2">
              <w:t>September 2021</w:t>
            </w:r>
            <w:r w:rsidRPr="00F22FE2">
              <w:rPr>
                <w:lang w:bidi="uk-UA"/>
              </w:rPr>
              <w:t xml:space="preserve"> – </w:t>
            </w:r>
            <w:r w:rsidRPr="00F22FE2">
              <w:t>Present</w:t>
            </w:r>
          </w:p>
          <w:p w14:paraId="65D49457" w14:textId="6A46B493" w:rsidR="00A61D6B" w:rsidRPr="00F22FE2" w:rsidRDefault="00A61D6B" w:rsidP="00036450">
            <w:r w:rsidRPr="00F22FE2">
              <w:t xml:space="preserve">Great teamwork experience. Knowledge of </w:t>
            </w:r>
            <w:r w:rsidR="00507F1C" w:rsidRPr="00F22FE2">
              <w:t>databases</w:t>
            </w:r>
            <w:r w:rsidRPr="00F22FE2">
              <w:t>, OOP</w:t>
            </w:r>
            <w:r w:rsidR="00E83807">
              <w:t xml:space="preserve">, </w:t>
            </w:r>
            <w:r w:rsidR="005722D7">
              <w:t>MVC</w:t>
            </w:r>
            <w:r w:rsidR="00C65989">
              <w:t xml:space="preserve"> and clean</w:t>
            </w:r>
            <w:r w:rsidR="005722D7">
              <w:t xml:space="preserve"> </w:t>
            </w:r>
            <w:r w:rsidR="00D248F1">
              <w:t>architecture</w:t>
            </w:r>
            <w:r w:rsidRPr="00F22FE2">
              <w:t xml:space="preserve"> and refactoring.</w:t>
            </w:r>
          </w:p>
          <w:p w14:paraId="318BBAA1" w14:textId="19053530" w:rsidR="00A61D6B" w:rsidRDefault="007E6F0A" w:rsidP="00A61D6B">
            <w:pPr>
              <w:pStyle w:val="2"/>
              <w:rPr>
                <w:lang w:val="uk-UA"/>
              </w:rPr>
            </w:pPr>
            <w:r w:rsidRPr="00F22FE2">
              <w:t>Projects</w:t>
            </w:r>
          </w:p>
          <w:p w14:paraId="56F58730" w14:textId="3C569F57" w:rsidR="001D796A" w:rsidRPr="004116CD" w:rsidRDefault="003E5E73" w:rsidP="001D796A">
            <w:pPr>
              <w:pStyle w:val="af4"/>
              <w:numPr>
                <w:ilvl w:val="0"/>
                <w:numId w:val="3"/>
              </w:numPr>
              <w:rPr>
                <w:u w:val="single"/>
                <w:lang w:val="uk-UA"/>
              </w:rPr>
            </w:pPr>
            <w:r>
              <w:rPr>
                <w:b/>
                <w:bCs/>
              </w:rPr>
              <w:t>Ticket Systems</w:t>
            </w:r>
            <w:r w:rsidR="00DB4884">
              <w:t xml:space="preserve"> – course work, </w:t>
            </w:r>
            <w:r>
              <w:t>desktop</w:t>
            </w:r>
            <w:r w:rsidR="00DB4884">
              <w:t xml:space="preserve"> application </w:t>
            </w:r>
            <w:r w:rsidR="008D5626">
              <w:t>for</w:t>
            </w:r>
            <w:r w:rsidR="00DB4884">
              <w:t xml:space="preserve"> </w:t>
            </w:r>
            <w:r w:rsidR="008D5626">
              <w:t>booking bus tickets</w:t>
            </w:r>
            <w:r w:rsidR="00F45187">
              <w:t>. Created</w:t>
            </w:r>
            <w:r w:rsidR="00A72768">
              <w:t xml:space="preserve"> </w:t>
            </w:r>
            <w:r w:rsidR="00F45187">
              <w:t>using:</w:t>
            </w:r>
            <w:r w:rsidR="001D796A">
              <w:t xml:space="preserve"> </w:t>
            </w:r>
            <w:r w:rsidR="008D5626">
              <w:rPr>
                <w:u w:val="single"/>
              </w:rPr>
              <w:t>C#</w:t>
            </w:r>
            <w:r w:rsidR="001D796A" w:rsidRPr="004116CD">
              <w:rPr>
                <w:u w:val="single"/>
              </w:rPr>
              <w:t xml:space="preserve">, </w:t>
            </w:r>
            <w:r w:rsidR="00BF2CEA">
              <w:rPr>
                <w:u w:val="single"/>
              </w:rPr>
              <w:t xml:space="preserve">OOP, </w:t>
            </w:r>
            <w:r w:rsidR="008D5626">
              <w:rPr>
                <w:u w:val="single"/>
              </w:rPr>
              <w:t>Windows Forms</w:t>
            </w:r>
            <w:r w:rsidR="001D796A" w:rsidRPr="004116CD">
              <w:rPr>
                <w:u w:val="single"/>
              </w:rPr>
              <w:t>, M</w:t>
            </w:r>
            <w:r w:rsidR="008D5626">
              <w:rPr>
                <w:u w:val="single"/>
              </w:rPr>
              <w:t>ySQL</w:t>
            </w:r>
            <w:r w:rsidR="001D796A" w:rsidRPr="004116CD">
              <w:rPr>
                <w:u w:val="single"/>
              </w:rPr>
              <w:t>.</w:t>
            </w:r>
          </w:p>
          <w:p w14:paraId="4A4CFBD7" w14:textId="64534BAC" w:rsidR="00F45187" w:rsidRPr="0022059E" w:rsidRDefault="008D5626" w:rsidP="001D796A">
            <w:pPr>
              <w:pStyle w:val="af4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b/>
                <w:bCs/>
              </w:rPr>
              <w:t>Veterans blog</w:t>
            </w:r>
            <w:r w:rsidR="00747F99">
              <w:t xml:space="preserve"> –</w:t>
            </w:r>
            <w:r>
              <w:t xml:space="preserve"> </w:t>
            </w:r>
            <w:r w:rsidR="00747F99">
              <w:t xml:space="preserve">course work, </w:t>
            </w:r>
            <w:r>
              <w:t>web</w:t>
            </w:r>
            <w:r w:rsidR="004E1301">
              <w:t xml:space="preserve"> application</w:t>
            </w:r>
            <w:r>
              <w:t xml:space="preserve"> for booking consultations and events for veterans</w:t>
            </w:r>
            <w:r w:rsidR="004E1301">
              <w:t>.</w:t>
            </w:r>
            <w:r w:rsidR="001B29CC">
              <w:t xml:space="preserve"> Crea</w:t>
            </w:r>
            <w:r w:rsidR="003E5EE0">
              <w:t>ted</w:t>
            </w:r>
            <w:r w:rsidR="001B29CC">
              <w:t xml:space="preserve"> using: </w:t>
            </w:r>
            <w:r>
              <w:rPr>
                <w:u w:val="single"/>
              </w:rPr>
              <w:t>C#</w:t>
            </w:r>
            <w:r w:rsidR="001B29CC" w:rsidRPr="0022059E">
              <w:rPr>
                <w:u w:val="single"/>
              </w:rPr>
              <w:t xml:space="preserve">, </w:t>
            </w:r>
            <w:r>
              <w:rPr>
                <w:u w:val="single"/>
              </w:rPr>
              <w:t>ASP.NET Core MVC</w:t>
            </w:r>
            <w:r w:rsidR="00053B31" w:rsidRPr="0022059E">
              <w:rPr>
                <w:u w:val="single"/>
              </w:rPr>
              <w:t>,</w:t>
            </w:r>
            <w:r>
              <w:rPr>
                <w:u w:val="single"/>
              </w:rPr>
              <w:t xml:space="preserve"> Entity Framework Core, MSSQL, HTML5, CSS3, JavaScript, Bootstrap</w:t>
            </w:r>
            <w:r w:rsidR="00D5277C">
              <w:rPr>
                <w:u w:val="single"/>
              </w:rPr>
              <w:t>, MVC</w:t>
            </w:r>
            <w:r w:rsidR="001707DE">
              <w:rPr>
                <w:u w:val="single"/>
              </w:rPr>
              <w:t>, Google Calendar API</w:t>
            </w:r>
            <w:r w:rsidR="00CB5B1C" w:rsidRPr="0022059E">
              <w:rPr>
                <w:u w:val="single"/>
              </w:rPr>
              <w:t>.</w:t>
            </w:r>
          </w:p>
          <w:p w14:paraId="00DCF308" w14:textId="77777777" w:rsidR="0068376F" w:rsidRPr="00F22FE2" w:rsidRDefault="0068376F" w:rsidP="0068376F">
            <w:pPr>
              <w:pStyle w:val="2"/>
            </w:pPr>
            <w:r>
              <w:t>Stack</w:t>
            </w:r>
          </w:p>
          <w:p w14:paraId="199DF53C" w14:textId="119504F9" w:rsidR="0068376F" w:rsidRPr="006558C3" w:rsidRDefault="0068376F" w:rsidP="0068376F">
            <w:pPr>
              <w:rPr>
                <w:b/>
                <w:bCs/>
                <w:sz w:val="20"/>
                <w:szCs w:val="24"/>
              </w:rPr>
            </w:pPr>
            <w:r w:rsidRPr="00A76C01">
              <w:rPr>
                <w:b/>
                <w:bCs/>
                <w:sz w:val="20"/>
                <w:szCs w:val="24"/>
              </w:rPr>
              <w:t>Programming languages:</w:t>
            </w:r>
            <w:r w:rsidR="006558C3">
              <w:rPr>
                <w:b/>
                <w:bCs/>
                <w:sz w:val="20"/>
                <w:szCs w:val="24"/>
              </w:rPr>
              <w:t xml:space="preserve"> </w:t>
            </w:r>
            <w:r w:rsidR="00BE3C36">
              <w:t>C#</w:t>
            </w:r>
            <w:r>
              <w:t xml:space="preserve">, </w:t>
            </w:r>
            <w:r w:rsidR="00BE3C36">
              <w:t>C++</w:t>
            </w:r>
          </w:p>
          <w:p w14:paraId="30B4B2A3" w14:textId="24CFFF1A" w:rsidR="0068376F" w:rsidRPr="00111B79" w:rsidRDefault="0068376F" w:rsidP="0068376F">
            <w:pPr>
              <w:rPr>
                <w:lang w:val="uk-UA"/>
              </w:rPr>
            </w:pPr>
            <w:r w:rsidRPr="008C1CF1">
              <w:rPr>
                <w:b/>
                <w:bCs/>
                <w:sz w:val="20"/>
                <w:szCs w:val="24"/>
              </w:rPr>
              <w:t>Databases:</w:t>
            </w:r>
            <w:r w:rsidR="006558C3">
              <w:rPr>
                <w:b/>
                <w:bCs/>
                <w:sz w:val="20"/>
                <w:szCs w:val="24"/>
              </w:rPr>
              <w:t xml:space="preserve"> </w:t>
            </w:r>
            <w:r w:rsidR="00BE3C36">
              <w:t>MSSQ</w:t>
            </w:r>
            <w:r w:rsidR="00DF5C22">
              <w:t>L</w:t>
            </w:r>
            <w:r>
              <w:t>, MySQL</w:t>
            </w:r>
          </w:p>
          <w:p w14:paraId="37A2248B" w14:textId="4A05DC9B" w:rsidR="0068376F" w:rsidRDefault="0068376F" w:rsidP="00BB5ABF">
            <w:r>
              <w:rPr>
                <w:b/>
                <w:bCs/>
                <w:sz w:val="20"/>
                <w:szCs w:val="24"/>
              </w:rPr>
              <w:t>Teamwork</w:t>
            </w:r>
            <w:r w:rsidRPr="00F9092D">
              <w:rPr>
                <w:b/>
                <w:bCs/>
                <w:sz w:val="20"/>
                <w:szCs w:val="24"/>
              </w:rPr>
              <w:t>:</w:t>
            </w:r>
            <w:r w:rsidR="006558C3">
              <w:rPr>
                <w:b/>
                <w:bCs/>
                <w:sz w:val="20"/>
                <w:szCs w:val="24"/>
              </w:rPr>
              <w:t xml:space="preserve"> </w:t>
            </w:r>
            <w:r w:rsidR="00BE3C36">
              <w:t>G</w:t>
            </w:r>
            <w:r w:rsidR="006F6349">
              <w:t>i</w:t>
            </w:r>
            <w:r w:rsidR="00BF1873">
              <w:t>t</w:t>
            </w:r>
            <w:r w:rsidR="006558C3">
              <w:t xml:space="preserve">, </w:t>
            </w:r>
            <w:r>
              <w:t>Jira</w:t>
            </w:r>
          </w:p>
          <w:p w14:paraId="76B0C9ED" w14:textId="642DAE92" w:rsidR="0068376F" w:rsidRPr="006558C3" w:rsidRDefault="0068376F" w:rsidP="0068376F">
            <w:pPr>
              <w:rPr>
                <w:b/>
                <w:bCs/>
                <w:sz w:val="20"/>
                <w:szCs w:val="24"/>
              </w:rPr>
            </w:pPr>
            <w:r w:rsidRPr="00347AA3">
              <w:rPr>
                <w:b/>
                <w:bCs/>
                <w:sz w:val="20"/>
                <w:szCs w:val="24"/>
              </w:rPr>
              <w:t>Other:</w:t>
            </w:r>
            <w:r w:rsidR="006558C3">
              <w:rPr>
                <w:b/>
                <w:bCs/>
                <w:sz w:val="20"/>
                <w:szCs w:val="24"/>
              </w:rPr>
              <w:t xml:space="preserve"> </w:t>
            </w:r>
            <w:r w:rsidR="00BE3C36" w:rsidRPr="00197017">
              <w:rPr>
                <w:szCs w:val="18"/>
              </w:rPr>
              <w:t xml:space="preserve">ASP.NET Core, ASP.NET </w:t>
            </w:r>
            <w:r w:rsidR="00686B46">
              <w:rPr>
                <w:szCs w:val="18"/>
              </w:rPr>
              <w:t xml:space="preserve">Core </w:t>
            </w:r>
            <w:r w:rsidR="00BB5ABF" w:rsidRPr="00197017">
              <w:rPr>
                <w:szCs w:val="18"/>
              </w:rPr>
              <w:t xml:space="preserve">MVC, ASP.NET Core Web API, Windows Forms, </w:t>
            </w:r>
            <w:r w:rsidRPr="00197017">
              <w:rPr>
                <w:szCs w:val="18"/>
              </w:rPr>
              <w:t>OOP,</w:t>
            </w:r>
            <w:r w:rsidR="00D5277C" w:rsidRPr="00197017">
              <w:rPr>
                <w:szCs w:val="18"/>
              </w:rPr>
              <w:t xml:space="preserve"> Entity Framework Core,</w:t>
            </w:r>
            <w:r w:rsidRPr="00197017">
              <w:rPr>
                <w:szCs w:val="18"/>
              </w:rPr>
              <w:t xml:space="preserve"> </w:t>
            </w:r>
            <w:r w:rsidR="00BE3C36" w:rsidRPr="00197017">
              <w:rPr>
                <w:szCs w:val="18"/>
              </w:rPr>
              <w:t xml:space="preserve">MVC and Repository patterns, Clean Architecture, </w:t>
            </w:r>
            <w:r w:rsidR="00BB5ABF" w:rsidRPr="00197017">
              <w:rPr>
                <w:szCs w:val="18"/>
              </w:rPr>
              <w:t>HTML, CSS</w:t>
            </w:r>
            <w:r w:rsidR="00537187" w:rsidRPr="00197017">
              <w:rPr>
                <w:szCs w:val="18"/>
              </w:rPr>
              <w:t>, Bootstrap</w:t>
            </w:r>
            <w:r w:rsidR="009260DF" w:rsidRPr="00197017">
              <w:rPr>
                <w:szCs w:val="18"/>
              </w:rPr>
              <w:t>, Angular, Reac</w:t>
            </w:r>
            <w:r w:rsidR="009260DF">
              <w:t>t</w:t>
            </w:r>
            <w:r w:rsidR="00D5277C">
              <w:t>.</w:t>
            </w:r>
          </w:p>
          <w:p w14:paraId="455C566D" w14:textId="71C7C624" w:rsidR="006C2A12" w:rsidRPr="00F22FE2" w:rsidRDefault="006C2A12" w:rsidP="00E67B04">
            <w:pPr>
              <w:tabs>
                <w:tab w:val="left" w:pos="4074"/>
              </w:tabs>
            </w:pPr>
          </w:p>
        </w:tc>
      </w:tr>
    </w:tbl>
    <w:p w14:paraId="13E8DC49" w14:textId="77777777" w:rsidR="00CE743D" w:rsidRPr="002E3B6F" w:rsidRDefault="00CE743D" w:rsidP="000C45FF">
      <w:pPr>
        <w:tabs>
          <w:tab w:val="left" w:pos="990"/>
        </w:tabs>
      </w:pPr>
    </w:p>
    <w:sectPr w:rsidR="00CE743D" w:rsidRPr="002E3B6F" w:rsidSect="00DA0EBB">
      <w:headerReference w:type="default" r:id="rId15"/>
      <w:pgSz w:w="11906" w:h="16838" w:code="9"/>
      <w:pgMar w:top="28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D47B" w14:textId="77777777" w:rsidR="000156AE" w:rsidRPr="00F22FE2" w:rsidRDefault="000156AE" w:rsidP="000C45FF">
      <w:r w:rsidRPr="00F22FE2">
        <w:separator/>
      </w:r>
    </w:p>
  </w:endnote>
  <w:endnote w:type="continuationSeparator" w:id="0">
    <w:p w14:paraId="4D0ACDEF" w14:textId="77777777" w:rsidR="000156AE" w:rsidRPr="00F22FE2" w:rsidRDefault="000156AE" w:rsidP="000C45FF">
      <w:r w:rsidRPr="00F22FE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E72E" w14:textId="77777777" w:rsidR="000156AE" w:rsidRPr="00F22FE2" w:rsidRDefault="000156AE" w:rsidP="000C45FF">
      <w:r w:rsidRPr="00F22FE2">
        <w:separator/>
      </w:r>
    </w:p>
  </w:footnote>
  <w:footnote w:type="continuationSeparator" w:id="0">
    <w:p w14:paraId="0C732A35" w14:textId="77777777" w:rsidR="000156AE" w:rsidRPr="00F22FE2" w:rsidRDefault="000156AE" w:rsidP="000C45FF">
      <w:r w:rsidRPr="00F22FE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D5CE" w14:textId="77777777" w:rsidR="000C45FF" w:rsidRPr="00F22FE2" w:rsidRDefault="000C45FF">
    <w:pPr>
      <w:pStyle w:val="aa"/>
    </w:pPr>
    <w:r w:rsidRPr="00F22FE2"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24974ABD" wp14:editId="5B1AFE9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1499129929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AAE"/>
    <w:multiLevelType w:val="hybridMultilevel"/>
    <w:tmpl w:val="988A7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228D"/>
    <w:multiLevelType w:val="hybridMultilevel"/>
    <w:tmpl w:val="7C707228"/>
    <w:lvl w:ilvl="0" w:tplc="CBF8858A">
      <w:start w:val="2"/>
      <w:numFmt w:val="bullet"/>
      <w:lvlText w:val="-"/>
      <w:lvlJc w:val="left"/>
      <w:pPr>
        <w:ind w:left="408" w:hanging="360"/>
      </w:pPr>
      <w:rPr>
        <w:rFonts w:ascii="Century Gothic" w:eastAsiaTheme="minorEastAsia" w:hAnsi="Century Gothic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F590D15"/>
    <w:multiLevelType w:val="hybridMultilevel"/>
    <w:tmpl w:val="E5EAD3D8"/>
    <w:lvl w:ilvl="0" w:tplc="ABB860BE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DC2CF4"/>
    <w:multiLevelType w:val="hybridMultilevel"/>
    <w:tmpl w:val="E612FFD0"/>
    <w:lvl w:ilvl="0" w:tplc="FDD6C840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C0375"/>
    <w:multiLevelType w:val="hybridMultilevel"/>
    <w:tmpl w:val="1E9EE6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11B6"/>
    <w:multiLevelType w:val="hybridMultilevel"/>
    <w:tmpl w:val="E72C1890"/>
    <w:lvl w:ilvl="0" w:tplc="AB8ED89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73A"/>
    <w:multiLevelType w:val="hybridMultilevel"/>
    <w:tmpl w:val="6782532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18"/>
    <w:rsid w:val="000131C5"/>
    <w:rsid w:val="000156AE"/>
    <w:rsid w:val="00020FA4"/>
    <w:rsid w:val="00036450"/>
    <w:rsid w:val="00042175"/>
    <w:rsid w:val="00053B31"/>
    <w:rsid w:val="00067FD5"/>
    <w:rsid w:val="00073B57"/>
    <w:rsid w:val="00074429"/>
    <w:rsid w:val="00094499"/>
    <w:rsid w:val="000B53E9"/>
    <w:rsid w:val="000C45FF"/>
    <w:rsid w:val="000C7D21"/>
    <w:rsid w:val="000E3FD1"/>
    <w:rsid w:val="00104A25"/>
    <w:rsid w:val="00111B79"/>
    <w:rsid w:val="00112054"/>
    <w:rsid w:val="00112462"/>
    <w:rsid w:val="001525E1"/>
    <w:rsid w:val="001707DE"/>
    <w:rsid w:val="00180329"/>
    <w:rsid w:val="00183161"/>
    <w:rsid w:val="0019001F"/>
    <w:rsid w:val="00197017"/>
    <w:rsid w:val="00197AFA"/>
    <w:rsid w:val="001A74A5"/>
    <w:rsid w:val="001B0D02"/>
    <w:rsid w:val="001B29CC"/>
    <w:rsid w:val="001B2ABD"/>
    <w:rsid w:val="001D6D61"/>
    <w:rsid w:val="001D796A"/>
    <w:rsid w:val="001E0391"/>
    <w:rsid w:val="001E0D37"/>
    <w:rsid w:val="001E1759"/>
    <w:rsid w:val="001E4238"/>
    <w:rsid w:val="001F1ECC"/>
    <w:rsid w:val="001F2716"/>
    <w:rsid w:val="00211648"/>
    <w:rsid w:val="00220090"/>
    <w:rsid w:val="0022059E"/>
    <w:rsid w:val="00224053"/>
    <w:rsid w:val="002400EB"/>
    <w:rsid w:val="00256CF7"/>
    <w:rsid w:val="00270F29"/>
    <w:rsid w:val="00281FD5"/>
    <w:rsid w:val="002A0099"/>
    <w:rsid w:val="002A10E2"/>
    <w:rsid w:val="002C578E"/>
    <w:rsid w:val="002D70FA"/>
    <w:rsid w:val="002E3B6F"/>
    <w:rsid w:val="002F0B28"/>
    <w:rsid w:val="0030481B"/>
    <w:rsid w:val="003156FC"/>
    <w:rsid w:val="003254B5"/>
    <w:rsid w:val="00337BFA"/>
    <w:rsid w:val="00347AA3"/>
    <w:rsid w:val="00351F67"/>
    <w:rsid w:val="00356DA5"/>
    <w:rsid w:val="00370E00"/>
    <w:rsid w:val="0037121F"/>
    <w:rsid w:val="003A6B7D"/>
    <w:rsid w:val="003B06CA"/>
    <w:rsid w:val="003D0DD0"/>
    <w:rsid w:val="003D42FE"/>
    <w:rsid w:val="003E25A9"/>
    <w:rsid w:val="003E5E73"/>
    <w:rsid w:val="003E5EE0"/>
    <w:rsid w:val="003E7794"/>
    <w:rsid w:val="003F1B41"/>
    <w:rsid w:val="004071FC"/>
    <w:rsid w:val="004116CD"/>
    <w:rsid w:val="00421699"/>
    <w:rsid w:val="00445947"/>
    <w:rsid w:val="0046303F"/>
    <w:rsid w:val="004813B3"/>
    <w:rsid w:val="0048157F"/>
    <w:rsid w:val="00496591"/>
    <w:rsid w:val="004A00DB"/>
    <w:rsid w:val="004C30F0"/>
    <w:rsid w:val="004C63E4"/>
    <w:rsid w:val="004D3011"/>
    <w:rsid w:val="004E0A6E"/>
    <w:rsid w:val="004E1301"/>
    <w:rsid w:val="00507F1C"/>
    <w:rsid w:val="005262AC"/>
    <w:rsid w:val="00537187"/>
    <w:rsid w:val="00540F74"/>
    <w:rsid w:val="00552EEA"/>
    <w:rsid w:val="00566C02"/>
    <w:rsid w:val="005710C2"/>
    <w:rsid w:val="005722D7"/>
    <w:rsid w:val="00582EFB"/>
    <w:rsid w:val="0058743A"/>
    <w:rsid w:val="005A20F6"/>
    <w:rsid w:val="005C0213"/>
    <w:rsid w:val="005C5906"/>
    <w:rsid w:val="005D717E"/>
    <w:rsid w:val="005E39D5"/>
    <w:rsid w:val="005E6802"/>
    <w:rsid w:val="005E712E"/>
    <w:rsid w:val="00600670"/>
    <w:rsid w:val="00606095"/>
    <w:rsid w:val="00607ECF"/>
    <w:rsid w:val="006149B2"/>
    <w:rsid w:val="0062123A"/>
    <w:rsid w:val="00625F91"/>
    <w:rsid w:val="00646E75"/>
    <w:rsid w:val="006558C3"/>
    <w:rsid w:val="0067058A"/>
    <w:rsid w:val="00672F9F"/>
    <w:rsid w:val="006771D0"/>
    <w:rsid w:val="00682EB9"/>
    <w:rsid w:val="0068376F"/>
    <w:rsid w:val="00684B99"/>
    <w:rsid w:val="00686B46"/>
    <w:rsid w:val="00692DDA"/>
    <w:rsid w:val="006A0D98"/>
    <w:rsid w:val="006C2A12"/>
    <w:rsid w:val="006D1E24"/>
    <w:rsid w:val="006F4518"/>
    <w:rsid w:val="006F6349"/>
    <w:rsid w:val="0070444A"/>
    <w:rsid w:val="00710873"/>
    <w:rsid w:val="00712560"/>
    <w:rsid w:val="00715FCB"/>
    <w:rsid w:val="00743101"/>
    <w:rsid w:val="00747F99"/>
    <w:rsid w:val="007775E1"/>
    <w:rsid w:val="007867A0"/>
    <w:rsid w:val="00792752"/>
    <w:rsid w:val="007927F5"/>
    <w:rsid w:val="007B16E2"/>
    <w:rsid w:val="007D691A"/>
    <w:rsid w:val="007D740E"/>
    <w:rsid w:val="007E0D58"/>
    <w:rsid w:val="007E3598"/>
    <w:rsid w:val="007E6F0A"/>
    <w:rsid w:val="008023F3"/>
    <w:rsid w:val="00802CA0"/>
    <w:rsid w:val="00811A6B"/>
    <w:rsid w:val="00813852"/>
    <w:rsid w:val="00836D9A"/>
    <w:rsid w:val="00886A1B"/>
    <w:rsid w:val="008B0610"/>
    <w:rsid w:val="008C1CF1"/>
    <w:rsid w:val="008C5D57"/>
    <w:rsid w:val="008D4983"/>
    <w:rsid w:val="008D5626"/>
    <w:rsid w:val="008F5306"/>
    <w:rsid w:val="008F59AF"/>
    <w:rsid w:val="008F7EBF"/>
    <w:rsid w:val="009260CD"/>
    <w:rsid w:val="009260DF"/>
    <w:rsid w:val="009326D1"/>
    <w:rsid w:val="0094104A"/>
    <w:rsid w:val="00942581"/>
    <w:rsid w:val="00952C25"/>
    <w:rsid w:val="009532F1"/>
    <w:rsid w:val="00971A2F"/>
    <w:rsid w:val="009B3CB5"/>
    <w:rsid w:val="009D71BE"/>
    <w:rsid w:val="009D7DBF"/>
    <w:rsid w:val="009E3AA5"/>
    <w:rsid w:val="00A1274E"/>
    <w:rsid w:val="00A2118D"/>
    <w:rsid w:val="00A61D6B"/>
    <w:rsid w:val="00A63612"/>
    <w:rsid w:val="00A71465"/>
    <w:rsid w:val="00A72289"/>
    <w:rsid w:val="00A72768"/>
    <w:rsid w:val="00A73216"/>
    <w:rsid w:val="00A76C01"/>
    <w:rsid w:val="00AA76CB"/>
    <w:rsid w:val="00AB64FA"/>
    <w:rsid w:val="00AD30C2"/>
    <w:rsid w:val="00AD76E2"/>
    <w:rsid w:val="00AE7882"/>
    <w:rsid w:val="00B00373"/>
    <w:rsid w:val="00B20152"/>
    <w:rsid w:val="00B212CE"/>
    <w:rsid w:val="00B359E4"/>
    <w:rsid w:val="00B40A41"/>
    <w:rsid w:val="00B46D5C"/>
    <w:rsid w:val="00B57D98"/>
    <w:rsid w:val="00B64C06"/>
    <w:rsid w:val="00B70850"/>
    <w:rsid w:val="00B805E7"/>
    <w:rsid w:val="00BA1B91"/>
    <w:rsid w:val="00BA231A"/>
    <w:rsid w:val="00BB5ABF"/>
    <w:rsid w:val="00BC23C2"/>
    <w:rsid w:val="00BC5D22"/>
    <w:rsid w:val="00BD6FB2"/>
    <w:rsid w:val="00BE3C36"/>
    <w:rsid w:val="00BF1873"/>
    <w:rsid w:val="00BF2CEA"/>
    <w:rsid w:val="00BF74D1"/>
    <w:rsid w:val="00C02D62"/>
    <w:rsid w:val="00C066B6"/>
    <w:rsid w:val="00C2146D"/>
    <w:rsid w:val="00C2604B"/>
    <w:rsid w:val="00C37BA1"/>
    <w:rsid w:val="00C4674C"/>
    <w:rsid w:val="00C506CF"/>
    <w:rsid w:val="00C65989"/>
    <w:rsid w:val="00C72BED"/>
    <w:rsid w:val="00C80E16"/>
    <w:rsid w:val="00C9578B"/>
    <w:rsid w:val="00C96F81"/>
    <w:rsid w:val="00CB0055"/>
    <w:rsid w:val="00CB026A"/>
    <w:rsid w:val="00CB5B1C"/>
    <w:rsid w:val="00CD572C"/>
    <w:rsid w:val="00CE743D"/>
    <w:rsid w:val="00D14250"/>
    <w:rsid w:val="00D248F1"/>
    <w:rsid w:val="00D2522B"/>
    <w:rsid w:val="00D25F18"/>
    <w:rsid w:val="00D26DE9"/>
    <w:rsid w:val="00D32039"/>
    <w:rsid w:val="00D422DE"/>
    <w:rsid w:val="00D47CF1"/>
    <w:rsid w:val="00D5277C"/>
    <w:rsid w:val="00D5459D"/>
    <w:rsid w:val="00D57DB8"/>
    <w:rsid w:val="00DA0EBB"/>
    <w:rsid w:val="00DA1A25"/>
    <w:rsid w:val="00DA1F4D"/>
    <w:rsid w:val="00DB00B4"/>
    <w:rsid w:val="00DB36E1"/>
    <w:rsid w:val="00DB4884"/>
    <w:rsid w:val="00DD172A"/>
    <w:rsid w:val="00DF1008"/>
    <w:rsid w:val="00DF5C22"/>
    <w:rsid w:val="00E00B64"/>
    <w:rsid w:val="00E14A45"/>
    <w:rsid w:val="00E21685"/>
    <w:rsid w:val="00E25A26"/>
    <w:rsid w:val="00E40CA7"/>
    <w:rsid w:val="00E4381A"/>
    <w:rsid w:val="00E44461"/>
    <w:rsid w:val="00E55D74"/>
    <w:rsid w:val="00E67B04"/>
    <w:rsid w:val="00E83807"/>
    <w:rsid w:val="00EA61A0"/>
    <w:rsid w:val="00EC4FD9"/>
    <w:rsid w:val="00EE305C"/>
    <w:rsid w:val="00EF20AA"/>
    <w:rsid w:val="00F22FE2"/>
    <w:rsid w:val="00F37CF0"/>
    <w:rsid w:val="00F45187"/>
    <w:rsid w:val="00F60274"/>
    <w:rsid w:val="00F727C1"/>
    <w:rsid w:val="00F77FB9"/>
    <w:rsid w:val="00F9092D"/>
    <w:rsid w:val="00FA1F09"/>
    <w:rsid w:val="00FB068F"/>
    <w:rsid w:val="00FE1F75"/>
    <w:rsid w:val="00FF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7BE8D"/>
  <w14:defaultImageDpi w14:val="32767"/>
  <w15:chartTrackingRefBased/>
  <w15:docId w15:val="{9154D0D5-A698-4360-892E-EF0B8601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0131C5"/>
    <w:rPr>
      <w:sz w:val="1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semiHidden/>
    <w:qFormat/>
    <w:rsid w:val="005C0213"/>
    <w:pPr>
      <w:ind w:left="720"/>
      <w:contextualSpacing/>
    </w:pPr>
  </w:style>
  <w:style w:type="character" w:styleId="af5">
    <w:name w:val="FollowedHyperlink"/>
    <w:basedOn w:val="a0"/>
    <w:uiPriority w:val="99"/>
    <w:semiHidden/>
    <w:unhideWhenUsed/>
    <w:rsid w:val="00BB5AB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orobetsDmytr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mtrgorobec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dmytro-horobets-0471b8342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Local\Microsoft\Office\16.0\DTS\uk-UA%7b9D7413DE-3D6B-4283-B353-516B67D1C096%7d\%7bD909F07A-4827-453A-BA76-4D86B76355B8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E6FED-DC38-445F-8A02-AE57B8550339}">
  <we:reference id="wa200005502" version="1.0.0.11" store="uk-UA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D0293D-BA8F-4E34-967A-3F9F952E17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{D909F07A-4827-453A-BA76-4D86B76355B8}tf00546271_win32</Template>
  <TotalTime>745</TotalTime>
  <Pages>1</Pages>
  <Words>1119</Words>
  <Characters>639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Горобець</dc:creator>
  <cp:keywords/>
  <dc:description/>
  <cp:lastModifiedBy>Дмитро Горобець</cp:lastModifiedBy>
  <cp:revision>31</cp:revision>
  <cp:lastPrinted>2024-12-17T16:34:00Z</cp:lastPrinted>
  <dcterms:created xsi:type="dcterms:W3CDTF">2024-12-12T15:51:00Z</dcterms:created>
  <dcterms:modified xsi:type="dcterms:W3CDTF">2024-12-17T16:36:00Z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